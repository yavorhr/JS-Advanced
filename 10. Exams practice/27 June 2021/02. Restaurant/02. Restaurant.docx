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r w:rsidRPr="004C4441">
        <w:t xml:space="preserve">loadProducts()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r>
        <w:t>addToMenu</w:t>
      </w:r>
      <w:r w:rsidRPr="00A461E5">
        <w:t>()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977207" w:rsidRDefault="001F0294" w:rsidP="00C1096D">
      <w:pPr>
        <w:pStyle w:val="ListParagraph"/>
        <w:numPr>
          <w:ilvl w:val="0"/>
          <w:numId w:val="26"/>
        </w:numPr>
        <w:spacing w:line="360" w:lineRule="auto"/>
        <w:rPr>
          <w:highlight w:val="yellow"/>
        </w:rPr>
      </w:pPr>
      <w:r w:rsidRPr="00977207">
        <w:rPr>
          <w:highlight w:val="yellow"/>
        </w:rPr>
        <w:t xml:space="preserve">If the meal is not in our menu, </w:t>
      </w:r>
      <w:r w:rsidR="00A461E5" w:rsidRPr="00977207">
        <w:rPr>
          <w:b/>
          <w:highlight w:val="yellow"/>
        </w:rPr>
        <w:t xml:space="preserve">appends a meal </w:t>
      </w:r>
      <w:r w:rsidR="00A461E5" w:rsidRPr="00977207">
        <w:rPr>
          <w:highlight w:val="yellow"/>
        </w:rPr>
        <w:t xml:space="preserve">into </w:t>
      </w:r>
      <w:r w:rsidR="009E7E25" w:rsidRPr="00977207">
        <w:rPr>
          <w:highlight w:val="yellow"/>
        </w:rPr>
        <w:t xml:space="preserve">object </w:t>
      </w:r>
      <w:r w:rsidR="008F4E2F" w:rsidRPr="00977207">
        <w:rPr>
          <w:b/>
          <w:highlight w:val="yellow"/>
        </w:rPr>
        <w:t>menu</w:t>
      </w:r>
      <w:r w:rsidR="009E7E25" w:rsidRPr="00977207">
        <w:rPr>
          <w:bCs/>
          <w:highlight w:val="yellow"/>
        </w:rPr>
        <w:t xml:space="preserve">. </w:t>
      </w:r>
      <w:r w:rsidR="009E7E25" w:rsidRPr="00977207">
        <w:rPr>
          <w:b/>
          <w:highlight w:val="yellow"/>
        </w:rPr>
        <w:t xml:space="preserve">Must have properties </w:t>
      </w:r>
      <w:r w:rsidR="009E7E25" w:rsidRPr="00977207">
        <w:rPr>
          <w:rFonts w:ascii="Consolas" w:hAnsi="Consolas"/>
          <w:b/>
          <w:highlight w:val="yellow"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r w:rsidRPr="002E30ED">
        <w:t>showTheMenu()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5E1633">
        <w:rPr>
          <w:b/>
        </w:rPr>
        <w:t>return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r w:rsidRPr="00984D7E">
        <w:t>makeTheOrder()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3032BE0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Great idea! Now with the frozenYogurt we have 1 meal on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Great idea! Now with the Pizza we have 2 meals on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5AFA3BDD" w:rsidR="002A6533" w:rsidRDefault="002A6533" w:rsidP="006A05A3"/>
    <w:sectPr w:rsidR="002A6533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E3A8" w14:textId="77777777" w:rsidR="0095797B" w:rsidRDefault="0095797B" w:rsidP="000C4B47">
      <w:pPr>
        <w:spacing w:before="0" w:after="0" w:line="240" w:lineRule="auto"/>
      </w:pPr>
      <w:r>
        <w:separator/>
      </w:r>
    </w:p>
  </w:endnote>
  <w:endnote w:type="continuationSeparator" w:id="0">
    <w:p w14:paraId="0C5090FF" w14:textId="77777777" w:rsidR="0095797B" w:rsidRDefault="0095797B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1A97D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5797B">
                            <w:fldChar w:fldCharType="begin"/>
                          </w:r>
                          <w:r w:rsidR="0095797B">
                            <w:instrText xml:space="preserve"> NUMPAGES   \* MERGEFORMAT </w:instrText>
                          </w:r>
                          <w:r w:rsidR="0095797B">
                            <w:fldChar w:fldCharType="separate"/>
                          </w:r>
                          <w:r w:rsidRPr="009A2F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95797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95797B">
                      <w:fldChar w:fldCharType="begin"/>
                    </w:r>
                    <w:r w:rsidR="0095797B">
                      <w:instrText xml:space="preserve"> NUMPAGES   \* MERGEFORMAT </w:instrText>
                    </w:r>
                    <w:r w:rsidR="0095797B">
                      <w:fldChar w:fldCharType="separate"/>
                    </w:r>
                    <w:r w:rsidRPr="009A2FB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95797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C41A" w14:textId="77777777" w:rsidR="0095797B" w:rsidRDefault="0095797B" w:rsidP="000C4B47">
      <w:pPr>
        <w:spacing w:before="0" w:after="0" w:line="240" w:lineRule="auto"/>
      </w:pPr>
      <w:r>
        <w:separator/>
      </w:r>
    </w:p>
  </w:footnote>
  <w:footnote w:type="continuationSeparator" w:id="0">
    <w:p w14:paraId="3BCD7504" w14:textId="77777777" w:rsidR="0095797B" w:rsidRDefault="0095797B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20006">
    <w:abstractNumId w:val="14"/>
  </w:num>
  <w:num w:numId="2" w16cid:durableId="706756295">
    <w:abstractNumId w:val="4"/>
  </w:num>
  <w:num w:numId="3" w16cid:durableId="1122844283">
    <w:abstractNumId w:val="20"/>
  </w:num>
  <w:num w:numId="4" w16cid:durableId="1760713700">
    <w:abstractNumId w:val="13"/>
  </w:num>
  <w:num w:numId="5" w16cid:durableId="1869641584">
    <w:abstractNumId w:val="7"/>
  </w:num>
  <w:num w:numId="6" w16cid:durableId="330257279">
    <w:abstractNumId w:val="22"/>
  </w:num>
  <w:num w:numId="7" w16cid:durableId="1657564127">
    <w:abstractNumId w:val="25"/>
  </w:num>
  <w:num w:numId="8" w16cid:durableId="1866598752">
    <w:abstractNumId w:val="18"/>
  </w:num>
  <w:num w:numId="9" w16cid:durableId="1420129970">
    <w:abstractNumId w:val="5"/>
  </w:num>
  <w:num w:numId="10" w16cid:durableId="681278878">
    <w:abstractNumId w:val="16"/>
  </w:num>
  <w:num w:numId="11" w16cid:durableId="530194108">
    <w:abstractNumId w:val="0"/>
  </w:num>
  <w:num w:numId="12" w16cid:durableId="1438215017">
    <w:abstractNumId w:val="12"/>
  </w:num>
  <w:num w:numId="13" w16cid:durableId="1850363619">
    <w:abstractNumId w:val="27"/>
  </w:num>
  <w:num w:numId="14" w16cid:durableId="46075100">
    <w:abstractNumId w:val="28"/>
  </w:num>
  <w:num w:numId="15" w16cid:durableId="50269500">
    <w:abstractNumId w:val="19"/>
  </w:num>
  <w:num w:numId="16" w16cid:durableId="610090426">
    <w:abstractNumId w:val="15"/>
  </w:num>
  <w:num w:numId="17" w16cid:durableId="1130322086">
    <w:abstractNumId w:val="21"/>
  </w:num>
  <w:num w:numId="18" w16cid:durableId="421534183">
    <w:abstractNumId w:val="29"/>
  </w:num>
  <w:num w:numId="19" w16cid:durableId="372075913">
    <w:abstractNumId w:val="26"/>
  </w:num>
  <w:num w:numId="20" w16cid:durableId="1015495435">
    <w:abstractNumId w:val="8"/>
  </w:num>
  <w:num w:numId="21" w16cid:durableId="1850559156">
    <w:abstractNumId w:val="10"/>
  </w:num>
  <w:num w:numId="22" w16cid:durableId="1024550605">
    <w:abstractNumId w:val="24"/>
  </w:num>
  <w:num w:numId="23" w16cid:durableId="2096128407">
    <w:abstractNumId w:val="23"/>
  </w:num>
  <w:num w:numId="24" w16cid:durableId="507066108">
    <w:abstractNumId w:val="6"/>
  </w:num>
  <w:num w:numId="25" w16cid:durableId="434905558">
    <w:abstractNumId w:val="11"/>
  </w:num>
  <w:num w:numId="26" w16cid:durableId="911042251">
    <w:abstractNumId w:val="1"/>
  </w:num>
  <w:num w:numId="27" w16cid:durableId="1260329918">
    <w:abstractNumId w:val="17"/>
  </w:num>
  <w:num w:numId="28" w16cid:durableId="375082866">
    <w:abstractNumId w:val="3"/>
  </w:num>
  <w:num w:numId="29" w16cid:durableId="1280331045">
    <w:abstractNumId w:val="9"/>
  </w:num>
  <w:num w:numId="30" w16cid:durableId="34999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0C96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8705E"/>
    <w:rsid w:val="004C4441"/>
    <w:rsid w:val="005212FF"/>
    <w:rsid w:val="00542138"/>
    <w:rsid w:val="00576D47"/>
    <w:rsid w:val="005E1633"/>
    <w:rsid w:val="006806B7"/>
    <w:rsid w:val="006A05A3"/>
    <w:rsid w:val="006C461A"/>
    <w:rsid w:val="006F5C65"/>
    <w:rsid w:val="00741815"/>
    <w:rsid w:val="008775A4"/>
    <w:rsid w:val="008F4E2F"/>
    <w:rsid w:val="009033D2"/>
    <w:rsid w:val="0095797B"/>
    <w:rsid w:val="00977207"/>
    <w:rsid w:val="00984D7E"/>
    <w:rsid w:val="009E7E25"/>
    <w:rsid w:val="00A461E5"/>
    <w:rsid w:val="00A545E3"/>
    <w:rsid w:val="00A954D0"/>
    <w:rsid w:val="00B778ED"/>
    <w:rsid w:val="00B85467"/>
    <w:rsid w:val="00B96A31"/>
    <w:rsid w:val="00B96BDB"/>
    <w:rsid w:val="00BC519C"/>
    <w:rsid w:val="00C1096D"/>
    <w:rsid w:val="00C13B7E"/>
    <w:rsid w:val="00C45A29"/>
    <w:rsid w:val="00C45BC1"/>
    <w:rsid w:val="00CD2CC2"/>
    <w:rsid w:val="00DC2289"/>
    <w:rsid w:val="00DE42AD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1638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Exam: 19.12.2018</vt:lpstr>
      <vt:lpstr>JS Advanced - Retake Exam: 19.12.2018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Yavor Hristozov</cp:lastModifiedBy>
  <cp:revision>31</cp:revision>
  <dcterms:created xsi:type="dcterms:W3CDTF">2018-12-11T17:18:00Z</dcterms:created>
  <dcterms:modified xsi:type="dcterms:W3CDTF">2022-05-10T13:09:00Z</dcterms:modified>
</cp:coreProperties>
</file>